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E7A" w:rsidRDefault="00DD6E7A">
      <w:pPr>
        <w:pStyle w:val="Title"/>
      </w:pPr>
      <w:r>
        <w:t>MGF1107 – Survey of Mathematics Project Description</w:t>
      </w:r>
    </w:p>
    <w:p w:rsidR="00855982" w:rsidRPr="00855982" w:rsidRDefault="00BE2769" w:rsidP="00855982">
      <w:pPr>
        <w:pStyle w:val="Heading1"/>
      </w:pPr>
      <w:r>
        <w:t>Project</w:t>
      </w:r>
      <w:r>
        <w:tab/>
      </w:r>
    </w:p>
    <w:p w:rsidR="00855982" w:rsidRDefault="00BE2769" w:rsidP="00BE2769">
      <w:r>
        <w:t>Select a popular culture reference that involves legitimate mathematics (</w:t>
      </w:r>
      <w:r w:rsidR="00CA13DF">
        <w:t xml:space="preserve">play, </w:t>
      </w:r>
      <w:bookmarkStart w:id="0" w:name="_GoBack"/>
      <w:bookmarkEnd w:id="0"/>
      <w:r>
        <w:t>movie, tv show, book).  Create  a Powerpoint presentation outlining the reference, the mathematics used and any useful facts.</w:t>
      </w:r>
    </w:p>
    <w:p w:rsidR="001433F8" w:rsidRDefault="001433F8" w:rsidP="00BE2769"/>
    <w:p w:rsidR="001433F8" w:rsidRDefault="001433F8" w:rsidP="001433F8">
      <w:pPr>
        <w:pStyle w:val="Heading1"/>
      </w:pPr>
      <w:r>
        <w:t>Grading Criteria</w:t>
      </w:r>
    </w:p>
    <w:p w:rsidR="001433F8" w:rsidRDefault="002670AD" w:rsidP="002670AD">
      <w:pPr>
        <w:pStyle w:val="ListParagraph"/>
        <w:numPr>
          <w:ilvl w:val="0"/>
          <w:numId w:val="30"/>
        </w:numPr>
      </w:pPr>
      <w:r>
        <w:t>Poowerpoint presentation should be a minimum of 20 slides which may include title, outline, conclusions.</w:t>
      </w:r>
    </w:p>
    <w:p w:rsidR="0001591C" w:rsidRDefault="0001591C" w:rsidP="002670AD">
      <w:pPr>
        <w:pStyle w:val="ListParagraph"/>
        <w:numPr>
          <w:ilvl w:val="0"/>
          <w:numId w:val="30"/>
        </w:numPr>
      </w:pPr>
      <w:r>
        <w:t>The Title/first slide MUST contain your name and the class name (MGF1107 – Survey of Mathematics).</w:t>
      </w:r>
    </w:p>
    <w:p w:rsidR="002670AD" w:rsidRDefault="0001591C" w:rsidP="002670AD">
      <w:pPr>
        <w:pStyle w:val="ListParagraph"/>
        <w:numPr>
          <w:ilvl w:val="0"/>
          <w:numId w:val="30"/>
        </w:numPr>
      </w:pPr>
      <w:r>
        <w:t>It is recommended, but NOT required, that an outline similar to the following be used</w:t>
      </w:r>
    </w:p>
    <w:p w:rsidR="0001591C" w:rsidRDefault="0001591C" w:rsidP="0001591C">
      <w:pPr>
        <w:pStyle w:val="ListParagraph"/>
        <w:numPr>
          <w:ilvl w:val="1"/>
          <w:numId w:val="30"/>
        </w:numPr>
      </w:pPr>
      <w:r>
        <w:t xml:space="preserve">Title </w:t>
      </w:r>
    </w:p>
    <w:p w:rsidR="0001591C" w:rsidRDefault="0001591C" w:rsidP="0001591C">
      <w:pPr>
        <w:pStyle w:val="ListParagraph"/>
        <w:numPr>
          <w:ilvl w:val="1"/>
          <w:numId w:val="30"/>
        </w:numPr>
      </w:pPr>
      <w:r>
        <w:t>Outline</w:t>
      </w:r>
    </w:p>
    <w:p w:rsidR="0001591C" w:rsidRDefault="0001591C" w:rsidP="0001591C">
      <w:pPr>
        <w:pStyle w:val="ListParagraph"/>
        <w:numPr>
          <w:ilvl w:val="1"/>
          <w:numId w:val="30"/>
        </w:numPr>
      </w:pPr>
      <w:r>
        <w:t>Cultural Reference</w:t>
      </w:r>
    </w:p>
    <w:p w:rsidR="0001591C" w:rsidRDefault="0001591C" w:rsidP="0001591C">
      <w:pPr>
        <w:pStyle w:val="ListParagraph"/>
        <w:numPr>
          <w:ilvl w:val="1"/>
          <w:numId w:val="30"/>
        </w:numPr>
      </w:pPr>
      <w:r>
        <w:t>History of the mathematics/mathematician involved</w:t>
      </w:r>
    </w:p>
    <w:p w:rsidR="0001591C" w:rsidRDefault="0001591C" w:rsidP="0001591C">
      <w:pPr>
        <w:pStyle w:val="ListParagraph"/>
        <w:numPr>
          <w:ilvl w:val="1"/>
          <w:numId w:val="30"/>
        </w:numPr>
      </w:pPr>
      <w:r>
        <w:t>Discussion of the importance or relevance of the mathematics involved</w:t>
      </w:r>
    </w:p>
    <w:p w:rsidR="0001591C" w:rsidRDefault="0001591C" w:rsidP="0001591C">
      <w:pPr>
        <w:pStyle w:val="ListParagraph"/>
        <w:numPr>
          <w:ilvl w:val="1"/>
          <w:numId w:val="30"/>
        </w:numPr>
      </w:pPr>
      <w:r>
        <w:t>Unusual features of the mathematics</w:t>
      </w:r>
    </w:p>
    <w:p w:rsidR="0001591C" w:rsidRDefault="0001591C" w:rsidP="0001591C">
      <w:pPr>
        <w:pStyle w:val="ListParagraph"/>
        <w:numPr>
          <w:ilvl w:val="1"/>
          <w:numId w:val="30"/>
        </w:numPr>
      </w:pPr>
      <w:r>
        <w:t>Conclusions</w:t>
      </w:r>
    </w:p>
    <w:p w:rsidR="00471708" w:rsidRDefault="00471708" w:rsidP="00471708">
      <w:pPr>
        <w:pStyle w:val="Heading1"/>
      </w:pPr>
      <w:r>
        <w:t xml:space="preserve">Due Date: </w:t>
      </w:r>
      <w:r w:rsidR="008838F6">
        <w:t xml:space="preserve">02-May-2018 </w:t>
      </w:r>
      <w:r w:rsidR="008838F6">
        <w:tab/>
      </w:r>
    </w:p>
    <w:p w:rsidR="008838F6" w:rsidRPr="008838F6" w:rsidRDefault="008838F6" w:rsidP="008838F6">
      <w:r>
        <w:t xml:space="preserve">The project MUST be submitted via D2L on or before 23:59 (11:59PM) on Tuesday, May 02, 2018.  </w:t>
      </w:r>
    </w:p>
    <w:sectPr w:rsidR="008838F6" w:rsidRPr="008838F6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5E1" w:rsidRDefault="006105E1" w:rsidP="00855982">
      <w:pPr>
        <w:spacing w:after="0" w:line="240" w:lineRule="auto"/>
      </w:pPr>
      <w:r>
        <w:separator/>
      </w:r>
    </w:p>
  </w:endnote>
  <w:endnote w:type="continuationSeparator" w:id="0">
    <w:p w:rsidR="006105E1" w:rsidRDefault="006105E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5E1" w:rsidRDefault="006105E1" w:rsidP="00855982">
      <w:pPr>
        <w:spacing w:after="0" w:line="240" w:lineRule="auto"/>
      </w:pPr>
      <w:r>
        <w:separator/>
      </w:r>
    </w:p>
  </w:footnote>
  <w:footnote w:type="continuationSeparator" w:id="0">
    <w:p w:rsidR="006105E1" w:rsidRDefault="006105E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21CF0"/>
    <w:multiLevelType w:val="hybridMultilevel"/>
    <w:tmpl w:val="21A4D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7A"/>
    <w:rsid w:val="0001591C"/>
    <w:rsid w:val="001433F8"/>
    <w:rsid w:val="001D4362"/>
    <w:rsid w:val="002670AD"/>
    <w:rsid w:val="00471708"/>
    <w:rsid w:val="006105E1"/>
    <w:rsid w:val="007833A7"/>
    <w:rsid w:val="00855982"/>
    <w:rsid w:val="008838F6"/>
    <w:rsid w:val="00A10484"/>
    <w:rsid w:val="00BE2769"/>
    <w:rsid w:val="00CA13DF"/>
    <w:rsid w:val="00DD6E7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87DE"/>
  <w15:chartTrackingRefBased/>
  <w15:docId w15:val="{2DC60D8A-5D9D-46CC-B6DD-C19F1F86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6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2fol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38"/>
    <w:rsid w:val="0078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32BA96BD024BC28A135D18FF101E7F">
    <w:name w:val="3632BA96BD024BC28A135D18FF101E7F"/>
  </w:style>
  <w:style w:type="paragraph" w:customStyle="1" w:styleId="4766338718F94E6CB07E8237790AEA3F">
    <w:name w:val="4766338718F94E6CB07E8237790AEA3F"/>
  </w:style>
  <w:style w:type="paragraph" w:customStyle="1" w:styleId="E80C96DD5707421CA654A253620E3F2D">
    <w:name w:val="E80C96DD5707421CA654A253620E3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3807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Foley</dc:creator>
  <cp:lastModifiedBy>Christopher Foley</cp:lastModifiedBy>
  <cp:revision>3</cp:revision>
  <cp:lastPrinted>2018-02-21T15:00:00Z</cp:lastPrinted>
  <dcterms:created xsi:type="dcterms:W3CDTF">2018-02-18T23:34:00Z</dcterms:created>
  <dcterms:modified xsi:type="dcterms:W3CDTF">2018-02-21T15:02:00Z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